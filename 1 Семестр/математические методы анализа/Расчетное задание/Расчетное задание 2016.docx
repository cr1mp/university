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E9" w:rsidRDefault="00FA02E9" w:rsidP="00731E15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Расчетное з</w:t>
      </w:r>
      <w:r w:rsidRPr="007177C0">
        <w:rPr>
          <w:b/>
          <w:color w:val="000000"/>
          <w:sz w:val="28"/>
          <w:szCs w:val="28"/>
        </w:rPr>
        <w:t xml:space="preserve">адание </w:t>
      </w:r>
      <w:r>
        <w:rPr>
          <w:b/>
          <w:color w:val="000000"/>
          <w:sz w:val="28"/>
          <w:szCs w:val="28"/>
        </w:rPr>
        <w:t>по дисциплине</w:t>
      </w:r>
    </w:p>
    <w:p w:rsidR="00FA02E9" w:rsidRPr="007177C0" w:rsidRDefault="00FA02E9" w:rsidP="00731E15">
      <w:pPr>
        <w:widowControl w:val="0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«Математические методы анализа сложных систем»</w:t>
      </w:r>
    </w:p>
    <w:p w:rsidR="00FA02E9" w:rsidRDefault="00FA02E9" w:rsidP="007177C0">
      <w:pPr>
        <w:jc w:val="center"/>
        <w:rPr>
          <w:b/>
        </w:rPr>
      </w:pPr>
    </w:p>
    <w:p w:rsidR="00FA02E9" w:rsidRDefault="00FA02E9" w:rsidP="007177C0">
      <w:pPr>
        <w:ind w:firstLine="720"/>
        <w:jc w:val="both"/>
        <w:rPr>
          <w:sz w:val="28"/>
          <w:szCs w:val="28"/>
        </w:rPr>
      </w:pPr>
      <w:r w:rsidRPr="00AE4BAF">
        <w:rPr>
          <w:b/>
          <w:sz w:val="28"/>
          <w:szCs w:val="28"/>
        </w:rPr>
        <w:t xml:space="preserve">Цель </w:t>
      </w:r>
      <w:r>
        <w:rPr>
          <w:b/>
          <w:sz w:val="28"/>
          <w:szCs w:val="28"/>
        </w:rPr>
        <w:t xml:space="preserve">выполнения задания </w:t>
      </w:r>
      <w:r>
        <w:rPr>
          <w:sz w:val="28"/>
          <w:szCs w:val="28"/>
        </w:rPr>
        <w:t>– формирование у обучающихся спосо</w:t>
      </w:r>
      <w:r>
        <w:rPr>
          <w:sz w:val="28"/>
          <w:szCs w:val="28"/>
        </w:rPr>
        <w:t>б</w:t>
      </w:r>
      <w:r>
        <w:rPr>
          <w:sz w:val="28"/>
          <w:szCs w:val="28"/>
        </w:rPr>
        <w:t>ности применять полученные знания при проведении системных исследов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ний.</w:t>
      </w:r>
    </w:p>
    <w:p w:rsidR="00FA02E9" w:rsidRDefault="00FA02E9" w:rsidP="007177C0">
      <w:pPr>
        <w:ind w:firstLine="720"/>
        <w:jc w:val="both"/>
        <w:rPr>
          <w:sz w:val="28"/>
          <w:szCs w:val="28"/>
        </w:rPr>
      </w:pPr>
    </w:p>
    <w:p w:rsidR="00FA02E9" w:rsidRPr="0006058E" w:rsidRDefault="00FA02E9" w:rsidP="007177C0">
      <w:pPr>
        <w:ind w:firstLine="720"/>
        <w:jc w:val="both"/>
        <w:rPr>
          <w:b/>
          <w:sz w:val="28"/>
          <w:szCs w:val="28"/>
        </w:rPr>
      </w:pPr>
      <w:r w:rsidRPr="0006058E">
        <w:rPr>
          <w:b/>
          <w:sz w:val="28"/>
          <w:szCs w:val="28"/>
        </w:rPr>
        <w:t>1. Содержание задания</w:t>
      </w:r>
    </w:p>
    <w:p w:rsidR="00FA02E9" w:rsidRDefault="00FA02E9" w:rsidP="007177C0">
      <w:pPr>
        <w:ind w:firstLine="720"/>
        <w:jc w:val="both"/>
        <w:rPr>
          <w:sz w:val="28"/>
          <w:szCs w:val="28"/>
        </w:rPr>
      </w:pPr>
    </w:p>
    <w:p w:rsidR="00FA02E9" w:rsidRDefault="00FA02E9" w:rsidP="00B16D0F">
      <w:pPr>
        <w:ind w:firstLine="720"/>
        <w:jc w:val="both"/>
        <w:rPr>
          <w:sz w:val="28"/>
          <w:szCs w:val="28"/>
        </w:rPr>
      </w:pPr>
      <w:r w:rsidRPr="00B16D0F">
        <w:rPr>
          <w:sz w:val="28"/>
          <w:szCs w:val="28"/>
        </w:rPr>
        <w:t xml:space="preserve">Составить </w:t>
      </w:r>
      <w:r>
        <w:rPr>
          <w:sz w:val="28"/>
          <w:szCs w:val="28"/>
        </w:rPr>
        <w:t>описание исследуемой предметной области (системы) с си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темных позиций</w:t>
      </w:r>
    </w:p>
    <w:p w:rsidR="00FA02E9" w:rsidRDefault="00FA02E9" w:rsidP="00B16D0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Предметная область (система) должна соответствовать направлению исследований в рамках магистерской диссертации (бакалаврского диплома)</w:t>
      </w:r>
    </w:p>
    <w:p w:rsidR="00FA02E9" w:rsidRPr="00B16D0F" w:rsidRDefault="00FA02E9" w:rsidP="00B16D0F">
      <w:pPr>
        <w:pStyle w:val="ListParagraph"/>
        <w:ind w:left="1140"/>
        <w:jc w:val="both"/>
        <w:rPr>
          <w:sz w:val="28"/>
          <w:szCs w:val="28"/>
        </w:rPr>
      </w:pPr>
    </w:p>
    <w:p w:rsidR="00FA02E9" w:rsidRDefault="00FA02E9" w:rsidP="00795BE2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Описание должно содержать:</w:t>
      </w:r>
    </w:p>
    <w:p w:rsidR="00FA02E9" w:rsidRDefault="00FA02E9" w:rsidP="00795BE2">
      <w:pPr>
        <w:ind w:left="720"/>
        <w:jc w:val="both"/>
        <w:rPr>
          <w:sz w:val="28"/>
          <w:szCs w:val="28"/>
        </w:rPr>
      </w:pPr>
    </w:p>
    <w:p w:rsidR="00FA02E9" w:rsidRPr="001A7B8F" w:rsidRDefault="00FA02E9" w:rsidP="001A7B8F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A7B8F">
        <w:rPr>
          <w:bCs/>
          <w:sz w:val="28"/>
          <w:szCs w:val="28"/>
        </w:rPr>
        <w:t>назначение системы (цель ее функционирования)</w:t>
      </w:r>
      <w:r>
        <w:rPr>
          <w:bCs/>
          <w:sz w:val="28"/>
          <w:szCs w:val="28"/>
        </w:rPr>
        <w:t xml:space="preserve">; </w:t>
      </w:r>
    </w:p>
    <w:p w:rsidR="00FA02E9" w:rsidRPr="001A7B8F" w:rsidRDefault="00FA02E9" w:rsidP="001A7B8F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A7B8F">
        <w:rPr>
          <w:bCs/>
          <w:sz w:val="28"/>
          <w:szCs w:val="28"/>
        </w:rPr>
        <w:t>состав и структуру системы, ведущие взаимодействий между част</w:t>
      </w:r>
      <w:r w:rsidRPr="001A7B8F">
        <w:rPr>
          <w:bCs/>
          <w:sz w:val="28"/>
          <w:szCs w:val="28"/>
        </w:rPr>
        <w:t>я</w:t>
      </w:r>
      <w:r w:rsidRPr="001A7B8F">
        <w:rPr>
          <w:bCs/>
          <w:sz w:val="28"/>
          <w:szCs w:val="28"/>
        </w:rPr>
        <w:t>ми системы</w:t>
      </w:r>
      <w:r>
        <w:rPr>
          <w:bCs/>
          <w:sz w:val="28"/>
          <w:szCs w:val="28"/>
        </w:rPr>
        <w:t>, свойства системы, не присущие ее элементам</w:t>
      </w:r>
      <w:r w:rsidRPr="001A7B8F">
        <w:rPr>
          <w:bCs/>
          <w:sz w:val="28"/>
          <w:szCs w:val="28"/>
        </w:rPr>
        <w:t>;</w:t>
      </w:r>
    </w:p>
    <w:p w:rsidR="00FA02E9" w:rsidRPr="001A7B8F" w:rsidRDefault="00FA02E9" w:rsidP="001A7B8F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A7B8F">
        <w:rPr>
          <w:bCs/>
          <w:sz w:val="28"/>
          <w:szCs w:val="28"/>
        </w:rPr>
        <w:t>описание внешней среды, внешние связи системы, выделение гла</w:t>
      </w:r>
      <w:r w:rsidRPr="001A7B8F">
        <w:rPr>
          <w:bCs/>
          <w:sz w:val="28"/>
          <w:szCs w:val="28"/>
        </w:rPr>
        <w:t>в</w:t>
      </w:r>
      <w:r w:rsidRPr="001A7B8F">
        <w:rPr>
          <w:bCs/>
          <w:sz w:val="28"/>
          <w:szCs w:val="28"/>
        </w:rPr>
        <w:t xml:space="preserve">ных из них; </w:t>
      </w:r>
    </w:p>
    <w:p w:rsidR="00FA02E9" w:rsidRPr="001A7B8F" w:rsidRDefault="00FA02E9" w:rsidP="001A7B8F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A7B8F">
        <w:rPr>
          <w:bCs/>
          <w:sz w:val="28"/>
          <w:szCs w:val="28"/>
        </w:rPr>
        <w:t>описание функций системы и ее роли среди других систем;</w:t>
      </w:r>
    </w:p>
    <w:p w:rsidR="00FA02E9" w:rsidRPr="001A7B8F" w:rsidRDefault="00FA02E9" w:rsidP="001A7B8F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A7B8F">
        <w:rPr>
          <w:bCs/>
          <w:sz w:val="28"/>
          <w:szCs w:val="28"/>
        </w:rPr>
        <w:t>анализ диалектики структуры и функций системы;</w:t>
      </w:r>
    </w:p>
    <w:p w:rsidR="00FA02E9" w:rsidRPr="001A7B8F" w:rsidRDefault="00FA02E9" w:rsidP="001A7B8F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A7B8F">
        <w:rPr>
          <w:bCs/>
          <w:sz w:val="28"/>
          <w:szCs w:val="28"/>
        </w:rPr>
        <w:t>тенденции развития системы;</w:t>
      </w:r>
    </w:p>
    <w:p w:rsidR="00FA02E9" w:rsidRPr="001A7B8F" w:rsidRDefault="00FA02E9" w:rsidP="001A7B8F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A7B8F">
        <w:rPr>
          <w:bCs/>
          <w:sz w:val="28"/>
          <w:szCs w:val="28"/>
        </w:rPr>
        <w:t>закономерности развития системы (проявление общесистемных з</w:t>
      </w:r>
      <w:r w:rsidRPr="001A7B8F">
        <w:rPr>
          <w:bCs/>
          <w:sz w:val="28"/>
          <w:szCs w:val="28"/>
        </w:rPr>
        <w:t>а</w:t>
      </w:r>
      <w:r w:rsidRPr="001A7B8F">
        <w:rPr>
          <w:bCs/>
          <w:sz w:val="28"/>
          <w:szCs w:val="28"/>
        </w:rPr>
        <w:t>кономерностей в функционировании системы).</w:t>
      </w:r>
    </w:p>
    <w:p w:rsidR="00FA02E9" w:rsidRDefault="00FA02E9" w:rsidP="00200E6B">
      <w:pPr>
        <w:ind w:firstLine="720"/>
        <w:jc w:val="both"/>
        <w:rPr>
          <w:sz w:val="28"/>
          <w:szCs w:val="28"/>
        </w:rPr>
      </w:pPr>
    </w:p>
    <w:p w:rsidR="00FA02E9" w:rsidRPr="00200E6B" w:rsidRDefault="00FA02E9" w:rsidP="00200E6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Оформить пояснительную записку по результатам выполнения задания</w:t>
      </w:r>
    </w:p>
    <w:p w:rsidR="00FA02E9" w:rsidRPr="00200E6B" w:rsidRDefault="00FA02E9" w:rsidP="00200E6B">
      <w:pPr>
        <w:ind w:firstLine="720"/>
        <w:jc w:val="both"/>
        <w:rPr>
          <w:sz w:val="28"/>
          <w:szCs w:val="28"/>
        </w:rPr>
      </w:pPr>
    </w:p>
    <w:p w:rsidR="00FA02E9" w:rsidRDefault="00FA02E9" w:rsidP="007177C0">
      <w:pPr>
        <w:ind w:firstLine="742"/>
        <w:jc w:val="both"/>
        <w:rPr>
          <w:sz w:val="28"/>
          <w:szCs w:val="28"/>
        </w:rPr>
      </w:pPr>
    </w:p>
    <w:p w:rsidR="00FA02E9" w:rsidRPr="005F38E6" w:rsidRDefault="00FA02E9" w:rsidP="007177C0">
      <w:pPr>
        <w:ind w:firstLine="720"/>
        <w:jc w:val="both"/>
        <w:rPr>
          <w:b/>
          <w:sz w:val="28"/>
          <w:szCs w:val="28"/>
        </w:rPr>
      </w:pPr>
      <w:r w:rsidRPr="005F38E6">
        <w:rPr>
          <w:b/>
          <w:sz w:val="28"/>
          <w:szCs w:val="28"/>
        </w:rPr>
        <w:t>2. Содержание пояснительной записки</w:t>
      </w:r>
    </w:p>
    <w:p w:rsidR="00FA02E9" w:rsidRDefault="00FA02E9" w:rsidP="007177C0">
      <w:pPr>
        <w:ind w:firstLine="720"/>
        <w:jc w:val="both"/>
        <w:rPr>
          <w:b/>
          <w:sz w:val="28"/>
          <w:szCs w:val="28"/>
        </w:rPr>
      </w:pPr>
    </w:p>
    <w:p w:rsidR="00FA02E9" w:rsidRPr="00D41C4A" w:rsidRDefault="00FA02E9" w:rsidP="007177C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 w:rsidRPr="00D41C4A">
        <w:rPr>
          <w:sz w:val="28"/>
          <w:szCs w:val="28"/>
        </w:rPr>
        <w:t xml:space="preserve"> должн</w:t>
      </w:r>
      <w:r>
        <w:rPr>
          <w:sz w:val="28"/>
          <w:szCs w:val="28"/>
        </w:rPr>
        <w:t>а</w:t>
      </w:r>
      <w:r w:rsidRPr="00D41C4A">
        <w:rPr>
          <w:sz w:val="28"/>
          <w:szCs w:val="28"/>
        </w:rPr>
        <w:t xml:space="preserve"> содержать:</w:t>
      </w:r>
    </w:p>
    <w:p w:rsidR="00FA02E9" w:rsidRDefault="00FA02E9" w:rsidP="007177C0">
      <w:pPr>
        <w:ind w:firstLine="1260"/>
        <w:jc w:val="both"/>
        <w:rPr>
          <w:sz w:val="28"/>
          <w:szCs w:val="28"/>
        </w:rPr>
      </w:pPr>
    </w:p>
    <w:p w:rsidR="00FA02E9" w:rsidRDefault="00FA02E9" w:rsidP="00C11C52">
      <w:pPr>
        <w:numPr>
          <w:ilvl w:val="0"/>
          <w:numId w:val="1"/>
        </w:numPr>
        <w:tabs>
          <w:tab w:val="clear" w:pos="1080"/>
          <w:tab w:val="num" w:pos="0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Системное описание исследуемой предметной области (системы)  в соответствии с п.1 задания</w:t>
      </w:r>
    </w:p>
    <w:p w:rsidR="00FA02E9" w:rsidRDefault="00FA02E9" w:rsidP="00434BDC">
      <w:pPr>
        <w:tabs>
          <w:tab w:val="left" w:pos="993"/>
        </w:tabs>
        <w:jc w:val="both"/>
        <w:rPr>
          <w:sz w:val="28"/>
          <w:szCs w:val="28"/>
        </w:rPr>
      </w:pPr>
    </w:p>
    <w:p w:rsidR="00FA02E9" w:rsidRPr="00434BDC" w:rsidRDefault="00FA02E9" w:rsidP="00434BDC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b/>
          <w:sz w:val="28"/>
          <w:szCs w:val="28"/>
        </w:rPr>
      </w:pPr>
      <w:r w:rsidRPr="00434BDC">
        <w:rPr>
          <w:b/>
          <w:sz w:val="28"/>
          <w:szCs w:val="28"/>
        </w:rPr>
        <w:t xml:space="preserve">Срок выполнения задания – </w:t>
      </w:r>
      <w:r w:rsidRPr="00434BDC">
        <w:rPr>
          <w:sz w:val="28"/>
          <w:szCs w:val="28"/>
        </w:rPr>
        <w:t>до 1 декабря 2016 г.</w:t>
      </w:r>
    </w:p>
    <w:p w:rsidR="00FA02E9" w:rsidRPr="00A1370E" w:rsidRDefault="00FA02E9">
      <w:pPr>
        <w:rPr>
          <w:sz w:val="28"/>
          <w:szCs w:val="28"/>
        </w:rPr>
      </w:pPr>
    </w:p>
    <w:sectPr w:rsidR="00FA02E9" w:rsidRPr="00A1370E" w:rsidSect="002A6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B7C78"/>
    <w:multiLevelType w:val="hybridMultilevel"/>
    <w:tmpl w:val="D5082224"/>
    <w:lvl w:ilvl="0" w:tplc="2F4265B4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8223BE6"/>
    <w:multiLevelType w:val="multilevel"/>
    <w:tmpl w:val="614E76DC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 w:hint="default"/>
      </w:rPr>
    </w:lvl>
  </w:abstractNum>
  <w:abstractNum w:abstractNumId="2">
    <w:nsid w:val="6CE96CCC"/>
    <w:multiLevelType w:val="hybridMultilevel"/>
    <w:tmpl w:val="83827F3C"/>
    <w:lvl w:ilvl="0" w:tplc="210AC8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6E016181"/>
    <w:multiLevelType w:val="hybridMultilevel"/>
    <w:tmpl w:val="0144C450"/>
    <w:lvl w:ilvl="0" w:tplc="A7BA32F4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1E15"/>
    <w:rsid w:val="0003327F"/>
    <w:rsid w:val="000461D0"/>
    <w:rsid w:val="0006058E"/>
    <w:rsid w:val="001103C8"/>
    <w:rsid w:val="001A7B8F"/>
    <w:rsid w:val="00200E6B"/>
    <w:rsid w:val="002275B6"/>
    <w:rsid w:val="002979DF"/>
    <w:rsid w:val="002A67C8"/>
    <w:rsid w:val="002E0F28"/>
    <w:rsid w:val="00317E9B"/>
    <w:rsid w:val="00343844"/>
    <w:rsid w:val="00395025"/>
    <w:rsid w:val="00434BDC"/>
    <w:rsid w:val="004D53DC"/>
    <w:rsid w:val="004F7D02"/>
    <w:rsid w:val="005F38E6"/>
    <w:rsid w:val="0060440A"/>
    <w:rsid w:val="006337F7"/>
    <w:rsid w:val="00670FDB"/>
    <w:rsid w:val="007177C0"/>
    <w:rsid w:val="00731E15"/>
    <w:rsid w:val="00746C7F"/>
    <w:rsid w:val="00795BE2"/>
    <w:rsid w:val="007B79ED"/>
    <w:rsid w:val="00853CD1"/>
    <w:rsid w:val="00877DC8"/>
    <w:rsid w:val="009E0ADC"/>
    <w:rsid w:val="00A1370E"/>
    <w:rsid w:val="00A37EAB"/>
    <w:rsid w:val="00AA1076"/>
    <w:rsid w:val="00AE4BAF"/>
    <w:rsid w:val="00B13F92"/>
    <w:rsid w:val="00B16D0F"/>
    <w:rsid w:val="00B260E9"/>
    <w:rsid w:val="00B4799E"/>
    <w:rsid w:val="00B51785"/>
    <w:rsid w:val="00B56BC9"/>
    <w:rsid w:val="00BC18F3"/>
    <w:rsid w:val="00C11C52"/>
    <w:rsid w:val="00D41C4A"/>
    <w:rsid w:val="00D43C5B"/>
    <w:rsid w:val="00DB0535"/>
    <w:rsid w:val="00E001FF"/>
    <w:rsid w:val="00E03BB6"/>
    <w:rsid w:val="00FA02E9"/>
    <w:rsid w:val="00FD3244"/>
    <w:rsid w:val="00FE6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E15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D324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D3244"/>
    <w:rPr>
      <w:rFonts w:ascii="Cambria" w:hAnsi="Cambria" w:cs="Times New Roman"/>
      <w:b/>
      <w:bCs/>
      <w:color w:val="4F81BD"/>
      <w:sz w:val="26"/>
      <w:szCs w:val="26"/>
    </w:rPr>
  </w:style>
  <w:style w:type="paragraph" w:customStyle="1" w:styleId="a">
    <w:name w:val="Рпз"/>
    <w:basedOn w:val="Normal"/>
    <w:link w:val="a0"/>
    <w:uiPriority w:val="99"/>
    <w:rsid w:val="002979DF"/>
    <w:pPr>
      <w:spacing w:line="360" w:lineRule="auto"/>
      <w:ind w:firstLine="720"/>
      <w:jc w:val="both"/>
    </w:pPr>
    <w:rPr>
      <w:sz w:val="28"/>
      <w:szCs w:val="20"/>
      <w:lang w:val="en-US"/>
    </w:rPr>
  </w:style>
  <w:style w:type="character" w:customStyle="1" w:styleId="a0">
    <w:name w:val="Рпз Знак"/>
    <w:basedOn w:val="DefaultParagraphFont"/>
    <w:link w:val="a"/>
    <w:uiPriority w:val="99"/>
    <w:locked/>
    <w:rsid w:val="002979DF"/>
    <w:rPr>
      <w:rFonts w:ascii="Times New Roman" w:hAnsi="Times New Roman" w:cs="Times New Roman"/>
      <w:sz w:val="20"/>
      <w:szCs w:val="20"/>
      <w:lang w:val="en-US"/>
    </w:rPr>
  </w:style>
  <w:style w:type="paragraph" w:customStyle="1" w:styleId="2">
    <w:name w:val="ЗагРПЗ2"/>
    <w:basedOn w:val="Heading2"/>
    <w:next w:val="a"/>
    <w:uiPriority w:val="99"/>
    <w:rsid w:val="00FD3244"/>
    <w:pPr>
      <w:keepNext w:val="0"/>
      <w:keepLines w:val="0"/>
      <w:spacing w:before="240" w:after="240"/>
      <w:jc w:val="center"/>
    </w:pPr>
    <w:rPr>
      <w:rFonts w:ascii="Times New Roman" w:hAnsi="Times New Roman"/>
      <w:bCs w:val="0"/>
      <w:iCs/>
      <w:color w:val="auto"/>
      <w:sz w:val="28"/>
      <w:szCs w:val="20"/>
      <w:lang w:val="en-US"/>
    </w:rPr>
  </w:style>
  <w:style w:type="table" w:styleId="TableGrid">
    <w:name w:val="Table Grid"/>
    <w:basedOn w:val="TableNormal"/>
    <w:uiPriority w:val="99"/>
    <w:rsid w:val="007177C0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604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185</Words>
  <Characters>1055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1</cp:lastModifiedBy>
  <cp:revision>3</cp:revision>
  <dcterms:created xsi:type="dcterms:W3CDTF">2016-10-20T06:10:00Z</dcterms:created>
  <dcterms:modified xsi:type="dcterms:W3CDTF">2016-11-28T13:07:00Z</dcterms:modified>
</cp:coreProperties>
</file>